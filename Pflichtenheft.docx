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D198" w14:textId="10CF3625" w:rsidR="00EF5841" w:rsidRDefault="00D062E0" w:rsidP="003F002A">
      <w:pPr>
        <w:pStyle w:val="Titel"/>
        <w:jc w:val="center"/>
      </w:pPr>
      <w:r>
        <w:t>Pflichtenheft</w:t>
      </w:r>
    </w:p>
    <w:p w14:paraId="54E02DCD" w14:textId="4AC8EDB3" w:rsidR="0071761E" w:rsidRPr="0071761E" w:rsidRDefault="00C81EBC" w:rsidP="0071761E">
      <w:pPr>
        <w:pStyle w:val="berschrift3"/>
        <w:rPr>
          <w:sz w:val="40"/>
        </w:rPr>
      </w:pPr>
      <w:r>
        <w:rPr>
          <w:sz w:val="40"/>
        </w:rPr>
        <w:t xml:space="preserve">1.  </w:t>
      </w:r>
      <w:r w:rsidR="0071761E" w:rsidRPr="0071761E">
        <w:rPr>
          <w:sz w:val="40"/>
        </w:rPr>
        <w:t>Zielbestimmungen</w:t>
      </w:r>
    </w:p>
    <w:p w14:paraId="374A0769" w14:textId="6DDB6D63" w:rsidR="0071761E" w:rsidRDefault="0071761E" w:rsidP="0071761E">
      <w:r>
        <w:t xml:space="preserve">Das Programm soll eine Kommunikation über das </w:t>
      </w:r>
      <w:r w:rsidR="007120C8">
        <w:t>lokale Netzwerk</w:t>
      </w:r>
      <w:r>
        <w:t xml:space="preserve"> durch Chats ermöglichen. Durch direkte Nachrichten kann ein Benutzer mit anderen Textnachrichten austauschen.</w:t>
      </w:r>
      <w:bookmarkStart w:id="0" w:name="_GoBack"/>
      <w:bookmarkEnd w:id="0"/>
    </w:p>
    <w:p w14:paraId="2FBE8333" w14:textId="08213D91" w:rsidR="00F42F64" w:rsidRPr="000353A5" w:rsidRDefault="00C81EBC" w:rsidP="0071761E">
      <w:pPr>
        <w:pStyle w:val="berschrift3"/>
        <w:rPr>
          <w:b/>
        </w:rPr>
      </w:pPr>
      <w:r w:rsidRPr="000353A5">
        <w:rPr>
          <w:b/>
        </w:rPr>
        <w:t xml:space="preserve">1.1 </w:t>
      </w:r>
      <w:r w:rsidR="00F42F64" w:rsidRPr="000353A5">
        <w:rPr>
          <w:b/>
        </w:rPr>
        <w:t xml:space="preserve">Musskriterien: </w:t>
      </w:r>
    </w:p>
    <w:p w14:paraId="08752D9A" w14:textId="3B76BC05" w:rsidR="00283DFB" w:rsidRPr="000353A5" w:rsidRDefault="0071761E" w:rsidP="0071761E">
      <w:pPr>
        <w:pStyle w:val="Listenabsatz"/>
        <w:numPr>
          <w:ilvl w:val="0"/>
          <w:numId w:val="21"/>
        </w:numPr>
        <w:spacing w:after="0" w:line="240" w:lineRule="auto"/>
        <w:rPr>
          <w:b/>
          <w:sz w:val="22"/>
        </w:rPr>
      </w:pPr>
      <w:r w:rsidRPr="000353A5">
        <w:rPr>
          <w:b/>
          <w:sz w:val="22"/>
        </w:rPr>
        <w:t>Benutzerverwaltung</w:t>
      </w:r>
    </w:p>
    <w:p w14:paraId="64DC43AA" w14:textId="45627D1C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 xml:space="preserve">Der </w:t>
      </w:r>
      <w:r>
        <w:t>Chat</w:t>
      </w:r>
      <w:r>
        <w:t>-Benutzer kann sich selbst am System</w:t>
      </w:r>
      <w:r>
        <w:t xml:space="preserve"> mit Namen, Benutzernamen und Passwort</w:t>
      </w:r>
      <w:r>
        <w:t xml:space="preserve"> registrieren.</w:t>
      </w:r>
    </w:p>
    <w:p w14:paraId="6E6685CB" w14:textId="180A4962" w:rsidR="00C81EBC" w:rsidRDefault="00C81EBC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Zur Versicherung der Eingabe muss das Passwort wiederholt werden und überprüft werden.</w:t>
      </w:r>
    </w:p>
    <w:p w14:paraId="6C2D2970" w14:textId="3093F65A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muss sich am System anmelden</w:t>
      </w:r>
      <w:r>
        <w:t xml:space="preserve"> können</w:t>
      </w:r>
      <w:r>
        <w:t>.</w:t>
      </w:r>
    </w:p>
    <w:p w14:paraId="69D80F55" w14:textId="0050EB94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kann sich vom System abmelden.</w:t>
      </w:r>
    </w:p>
    <w:p w14:paraId="3B6A3DFE" w14:textId="42BC17F5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kann seinen Namen, der anderen angezeigt wird, nachträglich ändern.</w:t>
      </w:r>
    </w:p>
    <w:p w14:paraId="44EFFA74" w14:textId="76A1E262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 xml:space="preserve">Es soll die Möglichkeit bestehen, die Anmeldedaten </w:t>
      </w:r>
      <w:proofErr w:type="spellStart"/>
      <w:r>
        <w:t>zwischenzuspeichern</w:t>
      </w:r>
      <w:proofErr w:type="spellEnd"/>
      <w:r>
        <w:t xml:space="preserve"> und angemeldet zu bleiben.</w:t>
      </w:r>
    </w:p>
    <w:p w14:paraId="76E44F26" w14:textId="77777777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soll die Profile anderer Benutzer sehen können und nach einem bestimmten Benutzer suchen können.</w:t>
      </w:r>
    </w:p>
    <w:p w14:paraId="16A6BDD7" w14:textId="77777777" w:rsidR="0071761E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kann Kontakte aus allen registrierten Benutzern hinzufügen.</w:t>
      </w:r>
    </w:p>
    <w:p w14:paraId="61ABFEE6" w14:textId="77777777" w:rsidR="0086339B" w:rsidRDefault="0071761E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Der Benutzer soll mit seinen Kontakten Nachrichten austauschen können.</w:t>
      </w:r>
    </w:p>
    <w:p w14:paraId="68247658" w14:textId="644C7AE5" w:rsidR="0071761E" w:rsidRDefault="0086339B" w:rsidP="0071761E">
      <w:pPr>
        <w:pStyle w:val="Listenabsatz"/>
        <w:numPr>
          <w:ilvl w:val="1"/>
          <w:numId w:val="21"/>
        </w:numPr>
        <w:spacing w:after="0" w:line="240" w:lineRule="auto"/>
      </w:pPr>
      <w:r>
        <w:t xml:space="preserve">Der Benutzer soll die Adresse des Serverhosters ändern </w:t>
      </w:r>
      <w:r w:rsidR="00757DA5">
        <w:t>können (</w:t>
      </w:r>
      <w:r>
        <w:t>Beispiel: mein-hoster.de) und sich zu verschiedenen Servern verbinden können.</w:t>
      </w:r>
    </w:p>
    <w:p w14:paraId="34D3A2ED" w14:textId="0E1B38E6" w:rsidR="00C81EBC" w:rsidRDefault="00C81EBC" w:rsidP="0071761E">
      <w:pPr>
        <w:pStyle w:val="Listenabsatz"/>
        <w:numPr>
          <w:ilvl w:val="1"/>
          <w:numId w:val="21"/>
        </w:numPr>
        <w:spacing w:after="0" w:line="240" w:lineRule="auto"/>
      </w:pPr>
      <w:r>
        <w:t>Das Programm sollte den Benutzer auf Fehler bei der Anmeldung oder Registrierung, wie zu kurzer Name, hinweisen.</w:t>
      </w:r>
    </w:p>
    <w:p w14:paraId="3183E61E" w14:textId="6138D2FE" w:rsidR="0086339B" w:rsidRPr="000353A5" w:rsidRDefault="0086339B" w:rsidP="0086339B">
      <w:pPr>
        <w:pStyle w:val="Listenabsatz"/>
        <w:numPr>
          <w:ilvl w:val="0"/>
          <w:numId w:val="21"/>
        </w:numPr>
        <w:spacing w:after="0" w:line="240" w:lineRule="auto"/>
        <w:rPr>
          <w:b/>
          <w:sz w:val="22"/>
        </w:rPr>
      </w:pPr>
      <w:r w:rsidRPr="000353A5">
        <w:rPr>
          <w:b/>
          <w:sz w:val="22"/>
        </w:rPr>
        <w:t>Der Chat</w:t>
      </w:r>
    </w:p>
    <w:p w14:paraId="5C03444C" w14:textId="55DFC3A4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Alle Kontakte sollen als Chats in einer Liste angezeigt werden und auswählbar sein.</w:t>
      </w:r>
    </w:p>
    <w:p w14:paraId="04614DA3" w14:textId="45406680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Die Chats sollen nach dem Zeitpunkt der letzten empfangenen Nachricht sortiert werden.</w:t>
      </w:r>
    </w:p>
    <w:p w14:paraId="52A92087" w14:textId="7D7CABB6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Beim Auswählen eines Chats sollen alle bisherigen Nachrichten abgerufen werden.</w:t>
      </w:r>
    </w:p>
    <w:p w14:paraId="32D47102" w14:textId="1B325D5E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Alle Nachrichten sollen rechtsbündig angezeigt werden und mit einer Farbe hervorgehoben werden, wenn der angemeldete Benutzer die Nachricht geschrieben hat.</w:t>
      </w:r>
    </w:p>
    <w:p w14:paraId="5E33FB65" w14:textId="33B55CCD" w:rsidR="0086339B" w:rsidRDefault="0086339B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Alle Nachrichten</w:t>
      </w:r>
      <w:r>
        <w:t xml:space="preserve">, die nicht vom Benutzer stammen, </w:t>
      </w:r>
      <w:r>
        <w:t xml:space="preserve">sollen </w:t>
      </w:r>
      <w:r>
        <w:t>links</w:t>
      </w:r>
      <w:r>
        <w:t>bündig angezeigt werden</w:t>
      </w:r>
      <w:r>
        <w:t>. Der Ursprung der Nachricht wird durch den Namen des Senders dargestellt.</w:t>
      </w:r>
    </w:p>
    <w:p w14:paraId="4FB5F6BE" w14:textId="7951017B" w:rsidR="007120C8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Der Benutzer soll eine neue Nachricht eingeben und verschicken können.</w:t>
      </w:r>
    </w:p>
    <w:p w14:paraId="7634AF3F" w14:textId="068A3F9A" w:rsidR="0086339B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Die Nachrichten jedes Chats sollen zentral gespeichert werden und über das Internet abrufbar sein.</w:t>
      </w:r>
    </w:p>
    <w:p w14:paraId="5C6D2DD4" w14:textId="77777777" w:rsidR="007120C8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Das Programm soll die Nachrichten, wenn möglich, sofort an den Empfänger zustellen und anzeigen.</w:t>
      </w:r>
    </w:p>
    <w:p w14:paraId="00B6A508" w14:textId="0E6950E4" w:rsidR="007120C8" w:rsidRPr="0086339B" w:rsidRDefault="007120C8" w:rsidP="0086339B">
      <w:pPr>
        <w:pStyle w:val="Listenabsatz"/>
        <w:numPr>
          <w:ilvl w:val="1"/>
          <w:numId w:val="21"/>
        </w:numPr>
        <w:spacing w:after="0" w:line="240" w:lineRule="auto"/>
      </w:pPr>
      <w:r>
        <w:t>Ein Chat kann von den Benutzern manuell gelöscht werden.</w:t>
      </w:r>
    </w:p>
    <w:p w14:paraId="312AE00E" w14:textId="77777777" w:rsidR="0086339B" w:rsidRDefault="0086339B" w:rsidP="0086339B">
      <w:pPr>
        <w:spacing w:after="0" w:line="240" w:lineRule="auto"/>
        <w:ind w:left="720"/>
      </w:pPr>
    </w:p>
    <w:p w14:paraId="48878F8F" w14:textId="2F9D99DF" w:rsidR="007120C8" w:rsidRPr="000353A5" w:rsidRDefault="00C81EBC" w:rsidP="007120C8">
      <w:pPr>
        <w:pStyle w:val="berschrift3"/>
        <w:rPr>
          <w:b/>
        </w:rPr>
      </w:pPr>
      <w:r w:rsidRPr="000353A5">
        <w:rPr>
          <w:b/>
        </w:rPr>
        <w:t xml:space="preserve">1.2 </w:t>
      </w:r>
      <w:r w:rsidR="007120C8" w:rsidRPr="000353A5">
        <w:rPr>
          <w:b/>
        </w:rPr>
        <w:t>Wunsch</w:t>
      </w:r>
      <w:r w:rsidR="007120C8" w:rsidRPr="000353A5">
        <w:rPr>
          <w:b/>
        </w:rPr>
        <w:t xml:space="preserve">kriterien: </w:t>
      </w:r>
    </w:p>
    <w:p w14:paraId="0F2E57F1" w14:textId="0C46737C" w:rsidR="007120C8" w:rsidRDefault="007120C8" w:rsidP="007120C8">
      <w:pPr>
        <w:pStyle w:val="Listenabsatz"/>
        <w:numPr>
          <w:ilvl w:val="0"/>
          <w:numId w:val="26"/>
        </w:numPr>
      </w:pPr>
      <w:r>
        <w:t>Benutzer können das Programm</w:t>
      </w:r>
      <w:r w:rsidR="00C81EBC">
        <w:t xml:space="preserve"> und die eigenen Nachrichten</w:t>
      </w:r>
      <w:r>
        <w:t xml:space="preserve"> durch die Wahl einer Farbe anpassen</w:t>
      </w:r>
      <w:r w:rsidR="00C81EBC">
        <w:t>.</w:t>
      </w:r>
    </w:p>
    <w:p w14:paraId="05C91CF0" w14:textId="5BECE72B" w:rsidR="00C81EBC" w:rsidRDefault="00C81EBC" w:rsidP="007120C8">
      <w:pPr>
        <w:pStyle w:val="Listenabsatz"/>
        <w:numPr>
          <w:ilvl w:val="0"/>
          <w:numId w:val="26"/>
        </w:numPr>
      </w:pPr>
      <w:r>
        <w:t>Der Benutzer kann das Programm mehrmals öffnen, um mit verschiedenen Accounts Nachrichten zu verfassen.</w:t>
      </w:r>
    </w:p>
    <w:p w14:paraId="4F16D6F7" w14:textId="0BE209B1" w:rsidR="00C81EBC" w:rsidRPr="000353A5" w:rsidRDefault="00C81EBC" w:rsidP="00C81EBC">
      <w:pPr>
        <w:pStyle w:val="berschrift3"/>
        <w:rPr>
          <w:b/>
        </w:rPr>
      </w:pPr>
      <w:r w:rsidRPr="000353A5">
        <w:rPr>
          <w:b/>
        </w:rPr>
        <w:t>1.3 Abgrenzungs</w:t>
      </w:r>
      <w:r w:rsidRPr="000353A5">
        <w:rPr>
          <w:b/>
        </w:rPr>
        <w:t xml:space="preserve">kriterien: </w:t>
      </w:r>
    </w:p>
    <w:p w14:paraId="422D7111" w14:textId="306F99D0" w:rsidR="00C81EBC" w:rsidRDefault="00C81EBC" w:rsidP="00C81EBC">
      <w:pPr>
        <w:pStyle w:val="Listenabsatz"/>
        <w:numPr>
          <w:ilvl w:val="0"/>
          <w:numId w:val="28"/>
        </w:numPr>
      </w:pPr>
      <w:r>
        <w:t>Das System sieht nur Chats zwischen zwei Personen vor.</w:t>
      </w:r>
    </w:p>
    <w:p w14:paraId="446C7F34" w14:textId="76EE1F4D" w:rsidR="00C81EBC" w:rsidRDefault="00C81EBC" w:rsidP="00C81EBC">
      <w:pPr>
        <w:pStyle w:val="Listenabsatz"/>
        <w:numPr>
          <w:ilvl w:val="0"/>
          <w:numId w:val="28"/>
        </w:numPr>
      </w:pPr>
      <w:r>
        <w:lastRenderedPageBreak/>
        <w:t>Zu der Benutzeroberfläche muss ein weiteres Programm (der Server) laufen, damit die Daten zentral gespeichert und verteilt werden können.</w:t>
      </w:r>
    </w:p>
    <w:p w14:paraId="39107129" w14:textId="5DADE9F3" w:rsidR="00C81EBC" w:rsidRDefault="00C81EBC" w:rsidP="00C81EBC">
      <w:pPr>
        <w:pStyle w:val="Listenabsatz"/>
        <w:numPr>
          <w:ilvl w:val="0"/>
          <w:numId w:val="28"/>
        </w:numPr>
      </w:pPr>
      <w:r>
        <w:t>Nachrichten und Accounts werden nicht verschlüsselt versendet.</w:t>
      </w:r>
    </w:p>
    <w:p w14:paraId="73F4F5B4" w14:textId="1316B101" w:rsidR="00C81EBC" w:rsidRPr="00C81EBC" w:rsidRDefault="00C81EBC" w:rsidP="00C81EBC">
      <w:pPr>
        <w:pStyle w:val="Listenabsatz"/>
        <w:numPr>
          <w:ilvl w:val="0"/>
          <w:numId w:val="28"/>
        </w:numPr>
      </w:pPr>
      <w:r>
        <w:t>Nachrichten werden nicht lokal gespeichert. Es ist eine Verbindung zum Server erforderlich.</w:t>
      </w:r>
    </w:p>
    <w:p w14:paraId="2286438C" w14:textId="39FD8102" w:rsidR="00C81EBC" w:rsidRPr="0071761E" w:rsidRDefault="00C81EBC" w:rsidP="00C81EBC">
      <w:pPr>
        <w:pStyle w:val="berschrift3"/>
        <w:rPr>
          <w:sz w:val="40"/>
        </w:rPr>
      </w:pPr>
      <w:r>
        <w:rPr>
          <w:sz w:val="40"/>
        </w:rPr>
        <w:t>2</w:t>
      </w:r>
      <w:r>
        <w:rPr>
          <w:sz w:val="40"/>
        </w:rPr>
        <w:t xml:space="preserve">.  </w:t>
      </w:r>
      <w:r>
        <w:rPr>
          <w:sz w:val="40"/>
        </w:rPr>
        <w:t>Produkteinsatz</w:t>
      </w:r>
    </w:p>
    <w:p w14:paraId="2EA926A5" w14:textId="77777777" w:rsidR="0071761E" w:rsidRDefault="0071761E" w:rsidP="0071761E">
      <w:pPr>
        <w:pStyle w:val="Listenabsatz"/>
        <w:numPr>
          <w:ilvl w:val="0"/>
          <w:numId w:val="25"/>
        </w:numPr>
      </w:pPr>
      <w:r w:rsidRPr="009E6716">
        <w:rPr>
          <w:b/>
        </w:rPr>
        <w:t>Anwendungsgebiete</w:t>
      </w:r>
      <w:r>
        <w:t xml:space="preserve">: </w:t>
      </w:r>
    </w:p>
    <w:p w14:paraId="2A3C411D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Unternehmen</w:t>
      </w:r>
    </w:p>
    <w:p w14:paraId="649ABFB6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Schulen</w:t>
      </w:r>
    </w:p>
    <w:p w14:paraId="1FB9A294" w14:textId="77777777" w:rsidR="0071761E" w:rsidRDefault="0071761E" w:rsidP="0071761E">
      <w:pPr>
        <w:pStyle w:val="Listenabsatz"/>
        <w:numPr>
          <w:ilvl w:val="0"/>
          <w:numId w:val="25"/>
        </w:numPr>
      </w:pPr>
      <w:r w:rsidRPr="009E6716">
        <w:rPr>
          <w:b/>
        </w:rPr>
        <w:t>Zielgruppen</w:t>
      </w:r>
      <w:r>
        <w:t xml:space="preserve">: </w:t>
      </w:r>
    </w:p>
    <w:p w14:paraId="2F9ECC1A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Angestellte und Vorgesetzte</w:t>
      </w:r>
    </w:p>
    <w:p w14:paraId="7A08CE18" w14:textId="4D4AEC0A" w:rsidR="0071761E" w:rsidRDefault="0071761E" w:rsidP="0071761E">
      <w:pPr>
        <w:pStyle w:val="Listenabsatz"/>
        <w:numPr>
          <w:ilvl w:val="1"/>
          <w:numId w:val="25"/>
        </w:numPr>
      </w:pPr>
      <w:r>
        <w:t>Schüler aller Jahrgangsstufen</w:t>
      </w:r>
    </w:p>
    <w:p w14:paraId="4E4E0BF5" w14:textId="35549246" w:rsidR="00C81EBC" w:rsidRDefault="00C81EBC" w:rsidP="0071761E">
      <w:pPr>
        <w:pStyle w:val="Listenabsatz"/>
        <w:numPr>
          <w:ilvl w:val="1"/>
          <w:numId w:val="25"/>
        </w:numPr>
      </w:pPr>
      <w:r>
        <w:t>Jeder, der seine Nachrichten privat und eigens gesichert haben möchte</w:t>
      </w:r>
    </w:p>
    <w:p w14:paraId="087C531C" w14:textId="51A1F86D" w:rsidR="00E319F1" w:rsidRDefault="00E319F1" w:rsidP="0071761E">
      <w:pPr>
        <w:pStyle w:val="Listenabsatz"/>
        <w:numPr>
          <w:ilvl w:val="1"/>
          <w:numId w:val="25"/>
        </w:numPr>
      </w:pPr>
      <w:r>
        <w:t>Grundkenntnisse im Umgang mit Internet und Eingaben sind vorauszusetzen.</w:t>
      </w:r>
    </w:p>
    <w:p w14:paraId="3ED767F4" w14:textId="77777777" w:rsidR="0071761E" w:rsidRDefault="0071761E" w:rsidP="0071761E">
      <w:pPr>
        <w:pStyle w:val="Listenabsatz"/>
        <w:numPr>
          <w:ilvl w:val="0"/>
          <w:numId w:val="25"/>
        </w:numPr>
      </w:pPr>
      <w:r w:rsidRPr="009E6716">
        <w:rPr>
          <w:b/>
        </w:rPr>
        <w:t>Betriebsbedingungen</w:t>
      </w:r>
      <w:r>
        <w:t>:</w:t>
      </w:r>
    </w:p>
    <w:p w14:paraId="68BBD195" w14:textId="77777777" w:rsidR="0071761E" w:rsidRDefault="0071761E" w:rsidP="0071761E">
      <w:pPr>
        <w:pStyle w:val="Listenabsatz"/>
        <w:numPr>
          <w:ilvl w:val="1"/>
          <w:numId w:val="25"/>
        </w:numPr>
      </w:pPr>
      <w:r>
        <w:t>Es wird ein zentraler Rechner benötigt, der als Server fungiert</w:t>
      </w:r>
    </w:p>
    <w:p w14:paraId="388A655E" w14:textId="6E4BAAC4" w:rsidR="00F215FD" w:rsidRDefault="0071761E" w:rsidP="00C81EBC">
      <w:pPr>
        <w:pStyle w:val="Listenabsatz"/>
        <w:numPr>
          <w:ilvl w:val="1"/>
          <w:numId w:val="25"/>
        </w:numPr>
      </w:pPr>
      <w:r>
        <w:t xml:space="preserve">Das Programm muss stabil mit mehreren Benutzern laufen, da sonst die Kommunikation eingeschränkt </w:t>
      </w:r>
      <w:r w:rsidR="00C81EBC">
        <w:t>wird</w:t>
      </w:r>
      <w:r>
        <w:t>.</w:t>
      </w:r>
      <w:r w:rsidR="00E319F1">
        <w:t xml:space="preserve"> Optimalerweise sollte der Server immer laufen.</w:t>
      </w:r>
    </w:p>
    <w:p w14:paraId="67E3211B" w14:textId="2A4F0A8D" w:rsidR="00E319F1" w:rsidRPr="00C81EBC" w:rsidRDefault="00E319F1" w:rsidP="00C81EBC">
      <w:pPr>
        <w:pStyle w:val="Listenabsatz"/>
        <w:numPr>
          <w:ilvl w:val="1"/>
          <w:numId w:val="25"/>
        </w:numPr>
      </w:pPr>
      <w:r>
        <w:t>Das Programm sollte nicht Fehleranfällig und wartungsfrei sein.</w:t>
      </w:r>
    </w:p>
    <w:p w14:paraId="7F42D65B" w14:textId="0BA6E233" w:rsidR="00E319F1" w:rsidRDefault="00E319F1" w:rsidP="00E319F1">
      <w:pPr>
        <w:pStyle w:val="berschrift3"/>
        <w:rPr>
          <w:sz w:val="40"/>
        </w:rPr>
      </w:pPr>
      <w:r>
        <w:rPr>
          <w:sz w:val="40"/>
        </w:rPr>
        <w:t>3</w:t>
      </w:r>
      <w:r>
        <w:rPr>
          <w:sz w:val="40"/>
        </w:rPr>
        <w:t>.  Produkt</w:t>
      </w:r>
      <w:r>
        <w:rPr>
          <w:sz w:val="40"/>
        </w:rPr>
        <w:t>umgebung</w:t>
      </w:r>
    </w:p>
    <w:p w14:paraId="1C408051" w14:textId="17CBD9ED" w:rsidR="00E319F1" w:rsidRDefault="00E319F1" w:rsidP="00E319F1">
      <w:pPr>
        <w:pStyle w:val="Listenabsatz"/>
        <w:numPr>
          <w:ilvl w:val="0"/>
          <w:numId w:val="29"/>
        </w:numPr>
      </w:pPr>
      <w:r>
        <w:t>Die Benutzeroberfläche und der Server können von jede</w:t>
      </w:r>
      <w:r w:rsidR="00FA2A21">
        <w:t>m</w:t>
      </w:r>
      <w:r>
        <w:t xml:space="preserve"> beliebigen Windows-Computer ausgeführt werden</w:t>
      </w:r>
      <w:r w:rsidR="00FA2A21">
        <w:t xml:space="preserve"> und unabhängig von installierten Entwicklungsumgebungen laufen</w:t>
      </w:r>
      <w:r>
        <w:t>.</w:t>
      </w:r>
    </w:p>
    <w:p w14:paraId="2A8186E1" w14:textId="604F2DC0" w:rsidR="001E0446" w:rsidRDefault="00E319F1" w:rsidP="00E319F1">
      <w:pPr>
        <w:pStyle w:val="Listenabsatz"/>
        <w:numPr>
          <w:ilvl w:val="0"/>
          <w:numId w:val="29"/>
        </w:numPr>
      </w:pPr>
      <w:r>
        <w:t>Der Rechner sollte mit dem Netzwerk verbunden sein.</w:t>
      </w:r>
    </w:p>
    <w:p w14:paraId="589B0F84" w14:textId="7AF614C3" w:rsidR="004956B0" w:rsidRPr="006337BF" w:rsidRDefault="004956B0" w:rsidP="00E319F1">
      <w:pPr>
        <w:pStyle w:val="Listenabsatz"/>
        <w:numPr>
          <w:ilvl w:val="0"/>
          <w:numId w:val="29"/>
        </w:numPr>
      </w:pPr>
      <w:r>
        <w:t>Die Benutzeroberfläche soll sich an den Bildschirm</w:t>
      </w:r>
      <w:r w:rsidR="00167D9A">
        <w:t xml:space="preserve"> und die Fenstergröße automatisch anpassen.</w:t>
      </w:r>
    </w:p>
    <w:p w14:paraId="12A61823" w14:textId="77777777" w:rsidR="0066584F" w:rsidRPr="00F62A75" w:rsidRDefault="0066584F" w:rsidP="003F002A">
      <w:pPr>
        <w:spacing w:after="0" w:line="240" w:lineRule="auto"/>
      </w:pPr>
    </w:p>
    <w:sectPr w:rsidR="0066584F" w:rsidRPr="00F62A75" w:rsidSect="00DF5F37">
      <w:headerReference w:type="default" r:id="rId8"/>
      <w:footerReference w:type="default" r:id="rId9"/>
      <w:pgSz w:w="11906" w:h="16838"/>
      <w:pgMar w:top="851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A5D4" w14:textId="77777777" w:rsidR="00E20DEE" w:rsidRDefault="00E20DEE" w:rsidP="006337BF">
      <w:pPr>
        <w:spacing w:after="0" w:line="240" w:lineRule="auto"/>
      </w:pPr>
      <w:r>
        <w:separator/>
      </w:r>
    </w:p>
  </w:endnote>
  <w:endnote w:type="continuationSeparator" w:id="0">
    <w:p w14:paraId="0AD5FB95" w14:textId="77777777" w:rsidR="00E20DEE" w:rsidRDefault="00E20DEE" w:rsidP="0063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0638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69240" w14:textId="77777777" w:rsidR="006337BF" w:rsidRDefault="006337BF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7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55747" w14:textId="77777777" w:rsidR="006337BF" w:rsidRDefault="006337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6F60" w14:textId="77777777" w:rsidR="00E20DEE" w:rsidRDefault="00E20DEE" w:rsidP="006337BF">
      <w:pPr>
        <w:spacing w:after="0" w:line="240" w:lineRule="auto"/>
      </w:pPr>
      <w:r>
        <w:separator/>
      </w:r>
    </w:p>
  </w:footnote>
  <w:footnote w:type="continuationSeparator" w:id="0">
    <w:p w14:paraId="764997B0" w14:textId="77777777" w:rsidR="00E20DEE" w:rsidRDefault="00E20DEE" w:rsidP="0063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9508" w14:textId="4E074F66" w:rsidR="00F215FD" w:rsidRPr="00F215FD" w:rsidRDefault="00F215FD" w:rsidP="00F215FD">
    <w:pPr>
      <w:pStyle w:val="Kopfzeile"/>
      <w:jc w:val="center"/>
      <w:rPr>
        <w:b/>
        <w:sz w:val="28"/>
        <w:szCs w:val="28"/>
        <w:u w:val="single"/>
      </w:rPr>
    </w:pPr>
    <w:r w:rsidRPr="00F215FD">
      <w:rPr>
        <w:b/>
        <w:sz w:val="28"/>
        <w:szCs w:val="28"/>
        <w:u w:val="single"/>
      </w:rPr>
      <w:t xml:space="preserve">Auftrag für ein </w:t>
    </w:r>
    <w:r w:rsidR="000353A5">
      <w:rPr>
        <w:b/>
        <w:sz w:val="28"/>
        <w:szCs w:val="28"/>
        <w:u w:val="single"/>
      </w:rPr>
      <w:t>P</w:t>
    </w:r>
    <w:r w:rsidR="000353A5">
      <w:rPr>
        <w:b/>
        <w:sz w:val="28"/>
        <w:szCs w:val="28"/>
        <w:u w:val="single"/>
      </w:rPr>
      <w:t>rogramm</w:t>
    </w:r>
    <w:r w:rsidR="000353A5">
      <w:rPr>
        <w:b/>
        <w:sz w:val="28"/>
        <w:szCs w:val="28"/>
        <w:u w:val="single"/>
      </w:rPr>
      <w:t xml:space="preserve"> zur Vermittlung von Direktnachrichten</w:t>
    </w:r>
  </w:p>
  <w:p w14:paraId="78A63D70" w14:textId="1C8FE7C7" w:rsidR="009E6716" w:rsidRDefault="00D062E0">
    <w:pPr>
      <w:pStyle w:val="Kopfzeile"/>
    </w:pPr>
    <w:r w:rsidRPr="00F215FD">
      <w:rPr>
        <w:b/>
      </w:rPr>
      <w:t>Auftraggeber:</w:t>
    </w:r>
    <w:r>
      <w:t xml:space="preserve"> K. Häfele</w:t>
    </w:r>
    <w:r>
      <w:tab/>
    </w:r>
    <w:r>
      <w:tab/>
    </w:r>
    <w:r w:rsidR="008037EE">
      <w:tab/>
    </w:r>
    <w:r w:rsidR="009E6716">
      <w:t>26.10.2019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721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C70AB7"/>
    <w:multiLevelType w:val="hybridMultilevel"/>
    <w:tmpl w:val="A244A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25742"/>
    <w:multiLevelType w:val="hybridMultilevel"/>
    <w:tmpl w:val="A582E42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9315D5"/>
    <w:multiLevelType w:val="hybridMultilevel"/>
    <w:tmpl w:val="C3508B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EE2532"/>
    <w:multiLevelType w:val="hybridMultilevel"/>
    <w:tmpl w:val="4EEAE2AE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18672DF"/>
    <w:multiLevelType w:val="hybridMultilevel"/>
    <w:tmpl w:val="A2BA3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7020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8327AD9"/>
    <w:multiLevelType w:val="multilevel"/>
    <w:tmpl w:val="76787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FEF487A"/>
    <w:multiLevelType w:val="hybridMultilevel"/>
    <w:tmpl w:val="DFB6D68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0"/>
  </w:num>
  <w:num w:numId="23">
    <w:abstractNumId w:val="7"/>
  </w:num>
  <w:num w:numId="24">
    <w:abstractNumId w:val="8"/>
  </w:num>
  <w:num w:numId="25">
    <w:abstractNumId w:val="2"/>
  </w:num>
  <w:num w:numId="26">
    <w:abstractNumId w:val="9"/>
  </w:num>
  <w:num w:numId="27">
    <w:abstractNumId w:val="5"/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B"/>
    <w:rsid w:val="000252C8"/>
    <w:rsid w:val="0003392C"/>
    <w:rsid w:val="000353A5"/>
    <w:rsid w:val="0004669A"/>
    <w:rsid w:val="000B46EB"/>
    <w:rsid w:val="000D2975"/>
    <w:rsid w:val="00167D9A"/>
    <w:rsid w:val="00170941"/>
    <w:rsid w:val="001924BA"/>
    <w:rsid w:val="001A2F81"/>
    <w:rsid w:val="001A7AC0"/>
    <w:rsid w:val="001E0446"/>
    <w:rsid w:val="00200171"/>
    <w:rsid w:val="00220F7D"/>
    <w:rsid w:val="00225430"/>
    <w:rsid w:val="002261B7"/>
    <w:rsid w:val="00263F0D"/>
    <w:rsid w:val="00266BEF"/>
    <w:rsid w:val="00283DFB"/>
    <w:rsid w:val="00294BAD"/>
    <w:rsid w:val="002F2B68"/>
    <w:rsid w:val="00346281"/>
    <w:rsid w:val="00355856"/>
    <w:rsid w:val="00372BA0"/>
    <w:rsid w:val="003902A4"/>
    <w:rsid w:val="003F002A"/>
    <w:rsid w:val="003F502B"/>
    <w:rsid w:val="00412D88"/>
    <w:rsid w:val="00446A4B"/>
    <w:rsid w:val="00487E81"/>
    <w:rsid w:val="004956B0"/>
    <w:rsid w:val="004B2D2B"/>
    <w:rsid w:val="004E0574"/>
    <w:rsid w:val="004F1C98"/>
    <w:rsid w:val="005122B5"/>
    <w:rsid w:val="005237B8"/>
    <w:rsid w:val="00546F65"/>
    <w:rsid w:val="00567B88"/>
    <w:rsid w:val="0057460B"/>
    <w:rsid w:val="005A3968"/>
    <w:rsid w:val="005E2761"/>
    <w:rsid w:val="006337BF"/>
    <w:rsid w:val="0064302D"/>
    <w:rsid w:val="00655D2B"/>
    <w:rsid w:val="00661C17"/>
    <w:rsid w:val="0066584F"/>
    <w:rsid w:val="006C7CDA"/>
    <w:rsid w:val="006D3476"/>
    <w:rsid w:val="006E6322"/>
    <w:rsid w:val="007120C8"/>
    <w:rsid w:val="0071761E"/>
    <w:rsid w:val="00721380"/>
    <w:rsid w:val="00735D24"/>
    <w:rsid w:val="00745653"/>
    <w:rsid w:val="007523DA"/>
    <w:rsid w:val="00757DA5"/>
    <w:rsid w:val="007B30EB"/>
    <w:rsid w:val="007C6670"/>
    <w:rsid w:val="007F4D30"/>
    <w:rsid w:val="007F6924"/>
    <w:rsid w:val="008037EE"/>
    <w:rsid w:val="0082014D"/>
    <w:rsid w:val="0086339B"/>
    <w:rsid w:val="0087285B"/>
    <w:rsid w:val="00902BAE"/>
    <w:rsid w:val="00973BA1"/>
    <w:rsid w:val="009861AD"/>
    <w:rsid w:val="009A7FA5"/>
    <w:rsid w:val="009D53EC"/>
    <w:rsid w:val="009E3419"/>
    <w:rsid w:val="009E6716"/>
    <w:rsid w:val="00A2395A"/>
    <w:rsid w:val="00A64155"/>
    <w:rsid w:val="00A671C2"/>
    <w:rsid w:val="00A80E2E"/>
    <w:rsid w:val="00AD1805"/>
    <w:rsid w:val="00B36B9A"/>
    <w:rsid w:val="00B8435E"/>
    <w:rsid w:val="00BD39FC"/>
    <w:rsid w:val="00C55ED7"/>
    <w:rsid w:val="00C81EBC"/>
    <w:rsid w:val="00CB6265"/>
    <w:rsid w:val="00CB7585"/>
    <w:rsid w:val="00CE6D4A"/>
    <w:rsid w:val="00CF6E5B"/>
    <w:rsid w:val="00D062E0"/>
    <w:rsid w:val="00D068A3"/>
    <w:rsid w:val="00D07315"/>
    <w:rsid w:val="00D23879"/>
    <w:rsid w:val="00D43643"/>
    <w:rsid w:val="00D921C3"/>
    <w:rsid w:val="00DC1C90"/>
    <w:rsid w:val="00DC6D0A"/>
    <w:rsid w:val="00DF5F37"/>
    <w:rsid w:val="00E06742"/>
    <w:rsid w:val="00E20DEE"/>
    <w:rsid w:val="00E27C6C"/>
    <w:rsid w:val="00E319F1"/>
    <w:rsid w:val="00E529D7"/>
    <w:rsid w:val="00E63377"/>
    <w:rsid w:val="00E86F0A"/>
    <w:rsid w:val="00EA1362"/>
    <w:rsid w:val="00EC5AF0"/>
    <w:rsid w:val="00EC67AA"/>
    <w:rsid w:val="00EF1D60"/>
    <w:rsid w:val="00F1089F"/>
    <w:rsid w:val="00F215FD"/>
    <w:rsid w:val="00F42A21"/>
    <w:rsid w:val="00F42F64"/>
    <w:rsid w:val="00F62A75"/>
    <w:rsid w:val="00F937B6"/>
    <w:rsid w:val="00FA2A21"/>
    <w:rsid w:val="00F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7E0D"/>
  <w15:docId w15:val="{7E0BC662-FDCC-4934-8685-F97C8EE2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089F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6E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6E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6E5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6E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6E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6E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6E5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6E5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6E5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6E5B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CF6E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CF6E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6E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E5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6E5B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6E5B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6E5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6E5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6E5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6E5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F6E5B"/>
    <w:pPr>
      <w:spacing w:line="240" w:lineRule="auto"/>
    </w:pPr>
    <w:rPr>
      <w:b/>
      <w:bCs/>
      <w:smallCaps/>
      <w:color w:val="595959" w:themeColor="text1" w:themeTint="A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E5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E5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ett">
    <w:name w:val="Strong"/>
    <w:basedOn w:val="Absatz-Standardschriftart"/>
    <w:uiPriority w:val="22"/>
    <w:qFormat/>
    <w:rsid w:val="00CF6E5B"/>
    <w:rPr>
      <w:b/>
      <w:bCs/>
    </w:rPr>
  </w:style>
  <w:style w:type="character" w:styleId="Hervorhebung">
    <w:name w:val="Emphasis"/>
    <w:basedOn w:val="Absatz-Standardschriftart"/>
    <w:uiPriority w:val="20"/>
    <w:qFormat/>
    <w:rsid w:val="00CF6E5B"/>
    <w:rPr>
      <w:i/>
      <w:iCs/>
    </w:rPr>
  </w:style>
  <w:style w:type="paragraph" w:styleId="KeinLeerraum">
    <w:name w:val="No Spacing"/>
    <w:uiPriority w:val="1"/>
    <w:qFormat/>
    <w:rsid w:val="00CF6E5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F6E5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CF6E5B"/>
    <w:rPr>
      <w:rFonts w:asciiTheme="majorHAnsi" w:eastAsiaTheme="majorEastAsia" w:hAnsiTheme="majorHAnsi" w:cstheme="majorBidi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6E5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6E5B"/>
    <w:rPr>
      <w:color w:val="404040" w:themeColor="text1" w:themeTint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CF6E5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CF6E5B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F6E5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F6E5B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CF6E5B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E5B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3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7B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63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7BF"/>
    <w:rPr>
      <w:sz w:val="24"/>
    </w:rPr>
  </w:style>
  <w:style w:type="paragraph" w:styleId="Listenabsatz">
    <w:name w:val="List Paragraph"/>
    <w:basedOn w:val="Standard"/>
    <w:uiPriority w:val="34"/>
    <w:qFormat/>
    <w:rsid w:val="00F42F6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671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71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71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71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71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1C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BE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BE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66BE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E044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E0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1573-F5F9-4A54-84BB-A972E4E1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Henke</dc:creator>
  <cp:lastModifiedBy>Schueler109</cp:lastModifiedBy>
  <cp:revision>7</cp:revision>
  <dcterms:created xsi:type="dcterms:W3CDTF">2019-12-11T20:08:00Z</dcterms:created>
  <dcterms:modified xsi:type="dcterms:W3CDTF">2019-12-11T21:09:00Z</dcterms:modified>
</cp:coreProperties>
</file>